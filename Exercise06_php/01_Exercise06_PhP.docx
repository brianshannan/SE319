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927616" w14:textId="06709BE6" w:rsidR="00B279AD" w:rsidRDefault="00A54D23" w:rsidP="00BA4F1B">
      <w:pPr>
        <w:pStyle w:val="Title"/>
      </w:pPr>
      <w:r>
        <w:t xml:space="preserve">Exercise06: </w:t>
      </w:r>
      <w:proofErr w:type="spellStart"/>
      <w:r>
        <w:t>PhP</w:t>
      </w:r>
      <w:proofErr w:type="spellEnd"/>
    </w:p>
    <w:p w14:paraId="291977DC" w14:textId="77777777" w:rsidR="00BA4F1B" w:rsidRDefault="00BA4F1B" w:rsidP="00B279AD">
      <w:pPr>
        <w:rPr>
          <w:b/>
        </w:rPr>
      </w:pPr>
    </w:p>
    <w:p w14:paraId="78C917E9" w14:textId="77777777" w:rsidR="00B279AD" w:rsidRDefault="00B279AD" w:rsidP="00B279AD">
      <w:pPr>
        <w:rPr>
          <w:b/>
        </w:rPr>
      </w:pPr>
      <w:r w:rsidRPr="00BA4F1B">
        <w:rPr>
          <w:b/>
          <w:sz w:val="32"/>
        </w:rPr>
        <w:t>Objectives</w:t>
      </w:r>
      <w:r w:rsidRPr="006E7E37">
        <w:rPr>
          <w:b/>
        </w:rPr>
        <w:t xml:space="preserve">: </w:t>
      </w:r>
    </w:p>
    <w:p w14:paraId="47096D44" w14:textId="1FEB4654" w:rsidR="00B279AD" w:rsidRDefault="00B279AD" w:rsidP="00E12F4E">
      <w:r w:rsidRPr="006E7E37">
        <w:t>To</w:t>
      </w:r>
      <w:r>
        <w:t xml:space="preserve"> learn </w:t>
      </w:r>
      <w:r w:rsidR="00BA4F1B">
        <w:t>and</w:t>
      </w:r>
      <w:r>
        <w:t xml:space="preserve"> use object </w:t>
      </w:r>
      <w:r w:rsidR="00E12F4E">
        <w:t xml:space="preserve">oriented </w:t>
      </w:r>
      <w:proofErr w:type="spellStart"/>
      <w:r w:rsidR="00E12F4E">
        <w:t>php</w:t>
      </w:r>
      <w:proofErr w:type="spellEnd"/>
      <w:r w:rsidR="00E12F4E">
        <w:t xml:space="preserve"> along with and SQL.</w:t>
      </w:r>
    </w:p>
    <w:p w14:paraId="4FB19887" w14:textId="77777777" w:rsidR="00B279AD" w:rsidRDefault="00B279AD" w:rsidP="00B279AD">
      <w:r>
        <w:rPr>
          <w:b/>
          <w:bCs/>
        </w:rPr>
        <w:t xml:space="preserve">Work with your group (or by yourself). </w:t>
      </w:r>
      <w:proofErr w:type="gramStart"/>
      <w:r>
        <w:rPr>
          <w:b/>
          <w:bCs/>
        </w:rPr>
        <w:t>Each group to upload only one submission.</w:t>
      </w:r>
      <w:proofErr w:type="gramEnd"/>
    </w:p>
    <w:p w14:paraId="6B35502D" w14:textId="77777777" w:rsidR="00B279AD" w:rsidRDefault="00B279AD" w:rsidP="00B279AD"/>
    <w:p w14:paraId="7751C614" w14:textId="77777777" w:rsidR="00B279AD" w:rsidRDefault="00B279AD" w:rsidP="00B279AD"/>
    <w:p w14:paraId="1728F7A9" w14:textId="77777777" w:rsidR="00B279AD" w:rsidRDefault="00B279AD" w:rsidP="00B279AD"/>
    <w:p w14:paraId="19B1D4C1" w14:textId="77777777" w:rsidR="00B279AD" w:rsidRDefault="00B279AD" w:rsidP="00B279AD"/>
    <w:p w14:paraId="563BB918" w14:textId="77777777" w:rsidR="00B279AD" w:rsidRDefault="00B279AD" w:rsidP="00B279AD"/>
    <w:p w14:paraId="4C38A469" w14:textId="77777777" w:rsidR="00B279AD" w:rsidRDefault="00B279AD" w:rsidP="00B279AD"/>
    <w:p w14:paraId="3408300E" w14:textId="77777777" w:rsidR="00B279AD" w:rsidRDefault="00B279AD" w:rsidP="00B279AD"/>
    <w:p w14:paraId="39284FBE" w14:textId="77777777" w:rsidR="00B279AD" w:rsidRDefault="00B279AD" w:rsidP="00B279AD"/>
    <w:p w14:paraId="5A8810E0" w14:textId="77777777" w:rsidR="00B279AD" w:rsidRDefault="00B279AD" w:rsidP="00B279AD"/>
    <w:p w14:paraId="30FC4DF3" w14:textId="77777777" w:rsidR="00B279AD" w:rsidRDefault="00B279AD" w:rsidP="00B279AD"/>
    <w:p w14:paraId="5A471E52" w14:textId="77777777" w:rsidR="00B279AD" w:rsidRDefault="00B279AD"/>
    <w:p w14:paraId="75630EB8" w14:textId="77777777" w:rsidR="00734EA2" w:rsidRDefault="00734EA2"/>
    <w:p w14:paraId="442D3C78" w14:textId="77777777" w:rsidR="00557130" w:rsidRDefault="00557130" w:rsidP="00557130">
      <w:pPr>
        <w:pStyle w:val="Heading1"/>
      </w:pPr>
      <w:r>
        <w:lastRenderedPageBreak/>
        <w:t xml:space="preserve">Run </w:t>
      </w:r>
      <w:proofErr w:type="spellStart"/>
      <w:r>
        <w:t>UwAmp</w:t>
      </w:r>
      <w:proofErr w:type="spellEnd"/>
      <w:r>
        <w:t xml:space="preserve"> server</w:t>
      </w:r>
    </w:p>
    <w:p w14:paraId="1675B25F" w14:textId="77777777" w:rsidR="00557130" w:rsidRDefault="00557130" w:rsidP="00557130">
      <w:proofErr w:type="spellStart"/>
      <w:r>
        <w:t>UwAmp</w:t>
      </w:r>
      <w:proofErr w:type="spellEnd"/>
      <w:r>
        <w:t xml:space="preserve"> is a WAMP server (Windows Apache MySQL, PHP). You can download it by using the following steps. You can run it off a USB stick. </w:t>
      </w:r>
    </w:p>
    <w:p w14:paraId="3C4893C5" w14:textId="77777777" w:rsidR="00557130" w:rsidRPr="006A1BC4" w:rsidRDefault="00557130" w:rsidP="00557130">
      <w:pPr>
        <w:pStyle w:val="Heading2"/>
      </w:pPr>
      <w:r>
        <w:t xml:space="preserve">Download </w:t>
      </w:r>
      <w:proofErr w:type="spellStart"/>
      <w:r>
        <w:t>UwAmp</w:t>
      </w:r>
      <w:proofErr w:type="spellEnd"/>
    </w:p>
    <w:p w14:paraId="4759BB51" w14:textId="040DD5B8" w:rsidR="00557130" w:rsidRDefault="00557130" w:rsidP="00B13824">
      <w:pPr>
        <w:pStyle w:val="ListParagraph"/>
        <w:numPr>
          <w:ilvl w:val="0"/>
          <w:numId w:val="11"/>
        </w:numPr>
      </w:pPr>
      <w:proofErr w:type="gramStart"/>
      <w:r>
        <w:t>go</w:t>
      </w:r>
      <w:proofErr w:type="gramEnd"/>
      <w:r>
        <w:t xml:space="preserve"> to </w:t>
      </w:r>
      <w:hyperlink r:id="rId9" w:history="1">
        <w:r w:rsidR="00B13824" w:rsidRPr="00D119C8">
          <w:rPr>
            <w:rStyle w:val="Hyperlink"/>
          </w:rPr>
          <w:t>http://www.uwamp.com/en/?page=download</w:t>
        </w:r>
      </w:hyperlink>
    </w:p>
    <w:p w14:paraId="4E9F3F66" w14:textId="77777777" w:rsidR="00B13824" w:rsidRDefault="00557130" w:rsidP="00557130">
      <w:pPr>
        <w:pStyle w:val="ListParagraph"/>
        <w:numPr>
          <w:ilvl w:val="0"/>
          <w:numId w:val="11"/>
        </w:numPr>
      </w:pPr>
      <w:proofErr w:type="gramStart"/>
      <w:r>
        <w:t>download</w:t>
      </w:r>
      <w:proofErr w:type="gramEnd"/>
      <w:r>
        <w:t xml:space="preserve"> .zip file .and extract the contents into a folder.</w:t>
      </w:r>
    </w:p>
    <w:p w14:paraId="7049417D" w14:textId="77777777" w:rsidR="00B13824" w:rsidRDefault="00557130" w:rsidP="00557130">
      <w:pPr>
        <w:pStyle w:val="ListParagraph"/>
        <w:numPr>
          <w:ilvl w:val="0"/>
          <w:numId w:val="11"/>
        </w:numPr>
      </w:pPr>
      <w:proofErr w:type="gramStart"/>
      <w:r>
        <w:t>change</w:t>
      </w:r>
      <w:proofErr w:type="gramEnd"/>
      <w:r>
        <w:t xml:space="preserve"> the port number to 8080</w:t>
      </w:r>
    </w:p>
    <w:p w14:paraId="5D88FD9F" w14:textId="4562426F" w:rsidR="00557130" w:rsidRDefault="00557130" w:rsidP="00557130">
      <w:pPr>
        <w:pStyle w:val="ListParagraph"/>
        <w:numPr>
          <w:ilvl w:val="0"/>
          <w:numId w:val="11"/>
        </w:numPr>
      </w:pPr>
      <w:proofErr w:type="gramStart"/>
      <w:r>
        <w:t>start</w:t>
      </w:r>
      <w:proofErr w:type="gramEnd"/>
      <w:r>
        <w:t xml:space="preserve"> </w:t>
      </w:r>
      <w:proofErr w:type="spellStart"/>
      <w:r>
        <w:t>UwAmp</w:t>
      </w:r>
      <w:proofErr w:type="spellEnd"/>
    </w:p>
    <w:p w14:paraId="3786A9CF" w14:textId="40BE5522" w:rsidR="00557130" w:rsidRDefault="00557130" w:rsidP="00557130">
      <w:pPr>
        <w:pStyle w:val="Heading2"/>
      </w:pPr>
      <w:r>
        <w:t>Check to make sure it is working ok</w:t>
      </w:r>
    </w:p>
    <w:p w14:paraId="5007104F" w14:textId="18392F75" w:rsidR="0078639E" w:rsidRDefault="0078639E" w:rsidP="0078639E">
      <w:pPr>
        <w:pStyle w:val="ListParagraph"/>
        <w:numPr>
          <w:ilvl w:val="0"/>
          <w:numId w:val="16"/>
        </w:numPr>
      </w:pPr>
      <w:r>
        <w:t xml:space="preserve">Run </w:t>
      </w:r>
      <w:proofErr w:type="spellStart"/>
      <w:r>
        <w:t>UwAmp</w:t>
      </w:r>
      <w:proofErr w:type="spellEnd"/>
    </w:p>
    <w:p w14:paraId="62B0B9B3" w14:textId="588152CD" w:rsidR="0078639E" w:rsidRDefault="0078639E" w:rsidP="0078639E">
      <w:pPr>
        <w:pStyle w:val="ListParagraph"/>
        <w:numPr>
          <w:ilvl w:val="0"/>
          <w:numId w:val="16"/>
        </w:numPr>
      </w:pPr>
      <w:r>
        <w:t>Select the first two check boxes you get.</w:t>
      </w:r>
    </w:p>
    <w:p w14:paraId="30D0E22B" w14:textId="745271BD" w:rsidR="0078639E" w:rsidRPr="0078639E" w:rsidRDefault="0078639E" w:rsidP="0078639E">
      <w:pPr>
        <w:pStyle w:val="ListParagraph"/>
        <w:numPr>
          <w:ilvl w:val="0"/>
          <w:numId w:val="16"/>
        </w:numPr>
      </w:pPr>
      <w:r>
        <w:t xml:space="preserve">Make sure that ALL the PHP code you want to run is in a folder INSIDE www folder of </w:t>
      </w:r>
      <w:proofErr w:type="spellStart"/>
      <w:r>
        <w:t>UwAmp</w:t>
      </w:r>
      <w:proofErr w:type="spellEnd"/>
      <w:r>
        <w:t>.</w:t>
      </w:r>
    </w:p>
    <w:p w14:paraId="0AF7DAE3" w14:textId="3FD77C84" w:rsidR="004B325B" w:rsidRDefault="004B325B" w:rsidP="004B4C02">
      <w:pPr>
        <w:pStyle w:val="Heading1"/>
      </w:pPr>
      <w:r>
        <w:t>Warm Up: Try Some Examples</w:t>
      </w:r>
    </w:p>
    <w:p w14:paraId="6194EAFD" w14:textId="5E4BA482" w:rsidR="004B325B" w:rsidRDefault="004B325B" w:rsidP="004B325B">
      <w:pPr>
        <w:pStyle w:val="ListParagraph"/>
        <w:numPr>
          <w:ilvl w:val="0"/>
          <w:numId w:val="3"/>
        </w:numPr>
      </w:pPr>
      <w:r w:rsidRPr="00D86E3F">
        <w:t>First, open blackboard, go to Course Conten</w:t>
      </w:r>
      <w:r w:rsidR="00A12714">
        <w:t xml:space="preserve">ts, and then </w:t>
      </w:r>
      <w:r w:rsidR="00A12714" w:rsidRPr="00E86848">
        <w:rPr>
          <w:b/>
          <w:u w:val="single"/>
        </w:rPr>
        <w:t>download exercise06</w:t>
      </w:r>
      <w:r w:rsidRPr="00E86848">
        <w:rPr>
          <w:b/>
          <w:u w:val="single"/>
        </w:rPr>
        <w:t>.zip file</w:t>
      </w:r>
      <w:r w:rsidRPr="00D86E3F">
        <w:t xml:space="preserve"> into your workspace (U:\workspace or som</w:t>
      </w:r>
      <w:r>
        <w:t>ething like that!). Then, unzip.</w:t>
      </w:r>
    </w:p>
    <w:p w14:paraId="2907D26A" w14:textId="29A0981B" w:rsidR="004B325B" w:rsidRDefault="004B325B" w:rsidP="004B325B">
      <w:pPr>
        <w:pStyle w:val="ListParagraph"/>
        <w:numPr>
          <w:ilvl w:val="0"/>
          <w:numId w:val="3"/>
        </w:numPr>
      </w:pPr>
      <w:r w:rsidRPr="00D86E3F">
        <w:t>Play with each of the given examples</w:t>
      </w:r>
      <w:r>
        <w:t xml:space="preserve"> (in examples directory)</w:t>
      </w:r>
      <w:r w:rsidRPr="00D86E3F">
        <w:t xml:space="preserve">. </w:t>
      </w:r>
      <w:r>
        <w:t>Open them using a text editor of your choice an</w:t>
      </w:r>
      <w:r w:rsidR="00185465">
        <w:t xml:space="preserve">d modify parts of </w:t>
      </w:r>
      <w:proofErr w:type="spellStart"/>
      <w:r w:rsidR="0099258B">
        <w:t>PhP</w:t>
      </w:r>
      <w:proofErr w:type="spellEnd"/>
      <w:r>
        <w:t xml:space="preserve"> files to learn how the different instructions work.</w:t>
      </w:r>
    </w:p>
    <w:p w14:paraId="2C1FF291" w14:textId="275DB5E0" w:rsidR="004B325B" w:rsidRDefault="0099258B" w:rsidP="004B325B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contextualSpacing w:val="0"/>
      </w:pPr>
      <w:r>
        <w:t xml:space="preserve">To learn basics of </w:t>
      </w:r>
      <w:proofErr w:type="spellStart"/>
      <w:r>
        <w:t>PhP</w:t>
      </w:r>
      <w:proofErr w:type="spellEnd"/>
      <w:r>
        <w:t xml:space="preserve"> – go to w3schools.com</w:t>
      </w:r>
    </w:p>
    <w:p w14:paraId="69B7F79E" w14:textId="44CE09C4" w:rsidR="0099258B" w:rsidRPr="00D86E3F" w:rsidRDefault="0099258B" w:rsidP="004B325B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contextualSpacing w:val="0"/>
      </w:pPr>
      <w:r>
        <w:t xml:space="preserve">To learn about </w:t>
      </w:r>
      <w:proofErr w:type="spellStart"/>
      <w:r>
        <w:t>PhP</w:t>
      </w:r>
      <w:proofErr w:type="spellEnd"/>
      <w:r>
        <w:t xml:space="preserve"> objects – go to site </w:t>
      </w:r>
      <w:r w:rsidRPr="0099258B">
        <w:t>http://php.net/manual/en/language.oop5.php</w:t>
      </w:r>
    </w:p>
    <w:p w14:paraId="000B0505" w14:textId="5AD118BF" w:rsidR="003744F8" w:rsidRDefault="004B325B" w:rsidP="0071485A">
      <w:r>
        <w:t>Note that the assignment assumes you have understood these examples.</w:t>
      </w:r>
    </w:p>
    <w:p w14:paraId="5ADF650F" w14:textId="4311F6C8" w:rsidR="004B325B" w:rsidRDefault="004B325B" w:rsidP="00C44AB8">
      <w:pPr>
        <w:pStyle w:val="Heading1"/>
      </w:pPr>
      <w:r>
        <w:lastRenderedPageBreak/>
        <w:t>Library application</w:t>
      </w:r>
    </w:p>
    <w:p w14:paraId="1197F46E" w14:textId="697E58AC" w:rsidR="00375E6C" w:rsidRDefault="00375E6C" w:rsidP="00375E6C">
      <w:r>
        <w:t xml:space="preserve">You have already worked on creating a Library application in exercise05. In that exercise, all the work of validation was being done on the CLIENT side using </w:t>
      </w:r>
      <w:proofErr w:type="spellStart"/>
      <w:r>
        <w:t>javascript</w:t>
      </w:r>
      <w:proofErr w:type="spellEnd"/>
      <w:r>
        <w:t xml:space="preserve">. This exercise is similar, </w:t>
      </w:r>
      <w:r w:rsidRPr="00563FA2">
        <w:rPr>
          <w:highlight w:val="yellow"/>
        </w:rPr>
        <w:t xml:space="preserve">except that all the validation is done on the SERVER side using </w:t>
      </w:r>
      <w:proofErr w:type="spellStart"/>
      <w:r w:rsidRPr="00563FA2">
        <w:rPr>
          <w:highlight w:val="yellow"/>
        </w:rPr>
        <w:t>PhP</w:t>
      </w:r>
      <w:proofErr w:type="spellEnd"/>
      <w:r w:rsidRPr="00563FA2">
        <w:rPr>
          <w:highlight w:val="yellow"/>
        </w:rPr>
        <w:t>.</w:t>
      </w:r>
    </w:p>
    <w:p w14:paraId="5E1D9066" w14:textId="2F399403" w:rsidR="00FF65D6" w:rsidRDefault="00FF65D6" w:rsidP="00FF65D6">
      <w:pPr>
        <w:pStyle w:val="Heading2"/>
      </w:pPr>
      <w:r>
        <w:t>Basic requirements</w:t>
      </w:r>
    </w:p>
    <w:p w14:paraId="43AE41E9" w14:textId="071CD87D" w:rsidR="00DE1F16" w:rsidRPr="00375E6C" w:rsidRDefault="00DE1F16" w:rsidP="00375E6C">
      <w:r>
        <w:t xml:space="preserve">There are TWO types of users in the system, student and librarian. </w:t>
      </w:r>
      <w:r w:rsidR="00EA566F">
        <w:t>A user will need to first sign up. After that, he or she can log in and use the system.</w:t>
      </w:r>
    </w:p>
    <w:p w14:paraId="66AAA097" w14:textId="3D20FC57" w:rsidR="00EA566F" w:rsidRPr="00EA566F" w:rsidRDefault="00EA566F" w:rsidP="00EA566F">
      <w:pPr>
        <w:pStyle w:val="ListParagraph"/>
        <w:numPr>
          <w:ilvl w:val="0"/>
          <w:numId w:val="12"/>
        </w:numPr>
      </w:pPr>
      <w:r>
        <w:t>Sign up form</w:t>
      </w: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5"/>
        <w:gridCol w:w="2295"/>
        <w:gridCol w:w="4770"/>
      </w:tblGrid>
      <w:tr w:rsidR="00EA566F" w14:paraId="14C64E3C" w14:textId="77777777" w:rsidTr="00EA566F">
        <w:trPr>
          <w:cantSplit/>
        </w:trPr>
        <w:tc>
          <w:tcPr>
            <w:tcW w:w="22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A237" w14:textId="77777777" w:rsidR="00B279AD" w:rsidRDefault="00B279AD" w:rsidP="00CE0050">
            <w:pPr>
              <w:pStyle w:val="ListParagraph"/>
              <w:ind w:left="0"/>
              <w:jc w:val="center"/>
            </w:pPr>
            <w:r>
              <w:rPr>
                <w:b/>
              </w:rPr>
              <w:t>Field Label</w:t>
            </w:r>
          </w:p>
        </w:tc>
        <w:tc>
          <w:tcPr>
            <w:tcW w:w="22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B188E" w14:textId="77777777" w:rsidR="00B279AD" w:rsidRDefault="00B279AD" w:rsidP="00CE0050">
            <w:pPr>
              <w:pStyle w:val="ListParagraph"/>
              <w:ind w:left="0"/>
              <w:jc w:val="center"/>
            </w:pPr>
            <w:r>
              <w:rPr>
                <w:b/>
              </w:rPr>
              <w:t>Field Type</w:t>
            </w:r>
          </w:p>
        </w:tc>
        <w:tc>
          <w:tcPr>
            <w:tcW w:w="47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9F419" w14:textId="77777777" w:rsidR="00B279AD" w:rsidRDefault="00B279AD" w:rsidP="00CE0050">
            <w:pPr>
              <w:pStyle w:val="ListParagraph"/>
              <w:ind w:left="0"/>
              <w:jc w:val="center"/>
            </w:pPr>
            <w:r>
              <w:rPr>
                <w:b/>
              </w:rPr>
              <w:t>Validation rule</w:t>
            </w:r>
          </w:p>
        </w:tc>
      </w:tr>
      <w:tr w:rsidR="00EA566F" w14:paraId="0DE9F604" w14:textId="77777777" w:rsidTr="00EA566F">
        <w:trPr>
          <w:cantSplit/>
        </w:trPr>
        <w:tc>
          <w:tcPr>
            <w:tcW w:w="22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3FDAF" w14:textId="61F3F6CE" w:rsidR="00B279AD" w:rsidRDefault="00A20EB9" w:rsidP="00CE0050">
            <w:pPr>
              <w:pStyle w:val="ListParagraph"/>
              <w:ind w:left="0"/>
              <w:jc w:val="center"/>
            </w:pPr>
            <w:proofErr w:type="gramStart"/>
            <w:r>
              <w:rPr>
                <w:sz w:val="20"/>
                <w:szCs w:val="20"/>
              </w:rPr>
              <w:t>username</w:t>
            </w:r>
            <w:proofErr w:type="gramEnd"/>
          </w:p>
        </w:tc>
        <w:tc>
          <w:tcPr>
            <w:tcW w:w="22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7EAA9" w14:textId="77777777" w:rsidR="00B279AD" w:rsidRDefault="00B279AD" w:rsidP="00CE0050">
            <w:pPr>
              <w:pStyle w:val="ListParagraph"/>
              <w:ind w:left="0"/>
              <w:jc w:val="center"/>
            </w:pPr>
            <w:proofErr w:type="spellStart"/>
            <w:r>
              <w:rPr>
                <w:sz w:val="20"/>
                <w:szCs w:val="20"/>
              </w:rPr>
              <w:t>TextField</w:t>
            </w:r>
            <w:proofErr w:type="spellEnd"/>
          </w:p>
        </w:tc>
        <w:tc>
          <w:tcPr>
            <w:tcW w:w="47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1FED5" w14:textId="77777777" w:rsidR="00B279AD" w:rsidRDefault="00B279AD" w:rsidP="00EA566F">
            <w:pPr>
              <w:pStyle w:val="NoSpacing"/>
            </w:pPr>
            <w:r>
              <w:t>*Required. Must contain only alphabetical or numeric characters</w:t>
            </w:r>
            <w:r>
              <w:rPr>
                <w:rFonts w:ascii="Arial" w:hAnsi="Arial" w:cs="Arial"/>
              </w:rPr>
              <w:t>.</w:t>
            </w:r>
          </w:p>
        </w:tc>
      </w:tr>
      <w:tr w:rsidR="00EA566F" w14:paraId="6E498153" w14:textId="77777777" w:rsidTr="00EA566F">
        <w:trPr>
          <w:cantSplit/>
        </w:trPr>
        <w:tc>
          <w:tcPr>
            <w:tcW w:w="22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FB99D" w14:textId="77777777" w:rsidR="00B279AD" w:rsidRDefault="00B279AD" w:rsidP="00CE0050">
            <w:pPr>
              <w:pStyle w:val="ListParagraph"/>
              <w:ind w:left="0"/>
              <w:jc w:val="center"/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22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0A4CA" w14:textId="77777777" w:rsidR="00B279AD" w:rsidRDefault="00B279AD" w:rsidP="00CE0050">
            <w:pPr>
              <w:pStyle w:val="ListParagraph"/>
              <w:ind w:left="0"/>
              <w:jc w:val="center"/>
            </w:pPr>
            <w:proofErr w:type="spellStart"/>
            <w:r>
              <w:rPr>
                <w:sz w:val="20"/>
                <w:szCs w:val="20"/>
              </w:rPr>
              <w:t>Textfield</w:t>
            </w:r>
            <w:proofErr w:type="spellEnd"/>
          </w:p>
        </w:tc>
        <w:tc>
          <w:tcPr>
            <w:tcW w:w="47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E8A50" w14:textId="77777777" w:rsidR="00B279AD" w:rsidRDefault="00B279AD" w:rsidP="00EA566F">
            <w:pPr>
              <w:pStyle w:val="NoSpacing"/>
            </w:pPr>
            <w:r>
              <w:t>*Required.</w:t>
            </w:r>
          </w:p>
          <w:p w14:paraId="161CE9FE" w14:textId="1BE1F41A" w:rsidR="00B279AD" w:rsidRDefault="00B279AD" w:rsidP="00EA566F">
            <w:pPr>
              <w:pStyle w:val="NoSpacing"/>
            </w:pPr>
            <w:r>
              <w:t>Should be</w:t>
            </w:r>
            <w:r w:rsidR="008A17D8">
              <w:t xml:space="preserve"> stored</w:t>
            </w:r>
            <w:r>
              <w:t xml:space="preserve"> in</w:t>
            </w:r>
            <w:r w:rsidR="008A17D8">
              <w:t xml:space="preserve"> database in</w:t>
            </w:r>
            <w:r>
              <w:t xml:space="preserve"> md-5 format</w:t>
            </w:r>
            <w:r w:rsidR="008A17D8">
              <w:t xml:space="preserve"> (look up </w:t>
            </w:r>
            <w:proofErr w:type="gramStart"/>
            <w:r w:rsidR="008A17D8">
              <w:t>md5(</w:t>
            </w:r>
            <w:proofErr w:type="gramEnd"/>
            <w:r w:rsidR="008A17D8">
              <w:t xml:space="preserve">) method in </w:t>
            </w:r>
            <w:proofErr w:type="spellStart"/>
            <w:r w:rsidR="008A17D8">
              <w:t>PhP</w:t>
            </w:r>
            <w:proofErr w:type="spellEnd"/>
            <w:r w:rsidR="008A17D8">
              <w:t>)</w:t>
            </w:r>
          </w:p>
        </w:tc>
      </w:tr>
      <w:tr w:rsidR="00EA566F" w14:paraId="0608D843" w14:textId="77777777" w:rsidTr="00EA566F">
        <w:trPr>
          <w:cantSplit/>
        </w:trPr>
        <w:tc>
          <w:tcPr>
            <w:tcW w:w="22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3502" w14:textId="77777777" w:rsidR="00B279AD" w:rsidRDefault="00B279AD" w:rsidP="00CE0050">
            <w:pPr>
              <w:pStyle w:val="ListParagraph"/>
              <w:ind w:left="0"/>
              <w:jc w:val="center"/>
            </w:pPr>
            <w:r>
              <w:rPr>
                <w:sz w:val="20"/>
                <w:szCs w:val="20"/>
              </w:rPr>
              <w:t>Confirm password</w:t>
            </w:r>
          </w:p>
        </w:tc>
        <w:tc>
          <w:tcPr>
            <w:tcW w:w="22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37E9" w14:textId="77777777" w:rsidR="00B279AD" w:rsidRDefault="00B279AD" w:rsidP="00CE0050">
            <w:pPr>
              <w:pStyle w:val="ListParagraph"/>
              <w:ind w:left="0"/>
              <w:jc w:val="center"/>
            </w:pPr>
            <w:proofErr w:type="spellStart"/>
            <w:r>
              <w:rPr>
                <w:sz w:val="20"/>
                <w:szCs w:val="20"/>
              </w:rPr>
              <w:t>Textfield</w:t>
            </w:r>
            <w:proofErr w:type="spellEnd"/>
          </w:p>
        </w:tc>
        <w:tc>
          <w:tcPr>
            <w:tcW w:w="47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EC999" w14:textId="77777777" w:rsidR="00B279AD" w:rsidRDefault="00B279AD" w:rsidP="00EA566F">
            <w:pPr>
              <w:pStyle w:val="NoSpacing"/>
            </w:pPr>
            <w:r>
              <w:t>*Required.</w:t>
            </w:r>
          </w:p>
        </w:tc>
      </w:tr>
      <w:tr w:rsidR="00EA566F" w14:paraId="7625D034" w14:textId="77777777" w:rsidTr="00EA566F">
        <w:trPr>
          <w:cantSplit/>
        </w:trPr>
        <w:tc>
          <w:tcPr>
            <w:tcW w:w="22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D487A" w14:textId="77777777" w:rsidR="00B279AD" w:rsidRDefault="00B279AD" w:rsidP="00CE0050">
            <w:pPr>
              <w:pStyle w:val="ListParagraph"/>
              <w:ind w:left="0"/>
              <w:jc w:val="center"/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22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22465" w14:textId="77777777" w:rsidR="00B279AD" w:rsidRDefault="00B279AD" w:rsidP="00CE0050">
            <w:pPr>
              <w:pStyle w:val="ListParagraph"/>
              <w:ind w:left="0"/>
              <w:jc w:val="center"/>
            </w:pPr>
            <w:proofErr w:type="spellStart"/>
            <w:r>
              <w:rPr>
                <w:sz w:val="20"/>
                <w:szCs w:val="20"/>
              </w:rPr>
              <w:t>TextField</w:t>
            </w:r>
            <w:proofErr w:type="spellEnd"/>
          </w:p>
        </w:tc>
        <w:tc>
          <w:tcPr>
            <w:tcW w:w="47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B19BF" w14:textId="77777777" w:rsidR="00B279AD" w:rsidRDefault="00B279AD" w:rsidP="00EA566F">
            <w:pPr>
              <w:pStyle w:val="NoSpacing"/>
            </w:pPr>
            <w:r>
              <w:t>*</w:t>
            </w:r>
            <w:proofErr w:type="spellStart"/>
            <w:r>
              <w:t>Required.Must</w:t>
            </w:r>
            <w:proofErr w:type="spellEnd"/>
            <w:r>
              <w:t xml:space="preserve"> be in the form </w:t>
            </w:r>
            <w:hyperlink r:id="rId10">
              <w:proofErr w:type="spellStart"/>
              <w:r>
                <w:rPr>
                  <w:rStyle w:val="InternetLink"/>
                  <w:sz w:val="20"/>
                  <w:szCs w:val="20"/>
                </w:rPr>
                <w:t>xxx@xxx.xxx</w:t>
              </w:r>
              <w:proofErr w:type="spellEnd"/>
            </w:hyperlink>
          </w:p>
          <w:p w14:paraId="1287932D" w14:textId="77777777" w:rsidR="00B279AD" w:rsidRDefault="00B279AD" w:rsidP="00EA566F">
            <w:pPr>
              <w:pStyle w:val="NoSpacing"/>
            </w:pPr>
            <w:proofErr w:type="gramStart"/>
            <w:r>
              <w:t>x  should</w:t>
            </w:r>
            <w:proofErr w:type="gramEnd"/>
            <w:r>
              <w:t xml:space="preserve"> be alphanumeric.</w:t>
            </w:r>
          </w:p>
        </w:tc>
      </w:tr>
      <w:tr w:rsidR="00EA566F" w14:paraId="22818E7A" w14:textId="77777777" w:rsidTr="00EA566F">
        <w:trPr>
          <w:cantSplit/>
        </w:trPr>
        <w:tc>
          <w:tcPr>
            <w:tcW w:w="22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5733" w14:textId="77777777" w:rsidR="00B279AD" w:rsidRDefault="00B279AD" w:rsidP="00CE0050">
            <w:pPr>
              <w:pStyle w:val="ListParagraph"/>
              <w:ind w:left="0"/>
              <w:jc w:val="center"/>
            </w:pPr>
            <w:r>
              <w:rPr>
                <w:sz w:val="20"/>
                <w:szCs w:val="20"/>
              </w:rPr>
              <w:t>Phone</w:t>
            </w:r>
          </w:p>
        </w:tc>
        <w:tc>
          <w:tcPr>
            <w:tcW w:w="22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0030" w14:textId="77777777" w:rsidR="00B279AD" w:rsidRDefault="00B279AD" w:rsidP="00CE0050">
            <w:pPr>
              <w:pStyle w:val="ListParagraph"/>
              <w:ind w:left="0"/>
              <w:jc w:val="center"/>
            </w:pPr>
            <w:proofErr w:type="spellStart"/>
            <w:r>
              <w:rPr>
                <w:sz w:val="20"/>
                <w:szCs w:val="20"/>
              </w:rPr>
              <w:t>TextField</w:t>
            </w:r>
            <w:proofErr w:type="spellEnd"/>
          </w:p>
        </w:tc>
        <w:tc>
          <w:tcPr>
            <w:tcW w:w="47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32846" w14:textId="77777777" w:rsidR="00B279AD" w:rsidRDefault="00B279AD" w:rsidP="00EA566F">
            <w:pPr>
              <w:pStyle w:val="NoSpacing"/>
            </w:pPr>
            <w:r>
              <w:t>Must be in the form</w:t>
            </w:r>
          </w:p>
          <w:p w14:paraId="0F5CE26B" w14:textId="77777777" w:rsidR="00B279AD" w:rsidRDefault="00B279AD" w:rsidP="00EA566F">
            <w:pPr>
              <w:pStyle w:val="NoSpacing"/>
            </w:pPr>
            <w:proofErr w:type="gramStart"/>
            <w:r>
              <w:t>xxx</w:t>
            </w:r>
            <w:proofErr w:type="gramEnd"/>
            <w:r>
              <w:t>-xxx-</w:t>
            </w:r>
            <w:proofErr w:type="spellStart"/>
            <w:r>
              <w:t>xxxx</w:t>
            </w:r>
            <w:proofErr w:type="spellEnd"/>
          </w:p>
          <w:p w14:paraId="7966E64E" w14:textId="77777777" w:rsidR="00B279AD" w:rsidRDefault="00B279AD" w:rsidP="00EA566F">
            <w:pPr>
              <w:pStyle w:val="NoSpacing"/>
            </w:pPr>
            <w:proofErr w:type="gramStart"/>
            <w:r>
              <w:t>or</w:t>
            </w:r>
            <w:proofErr w:type="gramEnd"/>
          </w:p>
          <w:p w14:paraId="7B9E2A74" w14:textId="77777777" w:rsidR="00B279AD" w:rsidRDefault="00B279AD" w:rsidP="00EA566F">
            <w:pPr>
              <w:pStyle w:val="NoSpacing"/>
            </w:pPr>
            <w:proofErr w:type="spellStart"/>
            <w:proofErr w:type="gramStart"/>
            <w:r>
              <w:t>xxxxxxxxxx</w:t>
            </w:r>
            <w:proofErr w:type="spellEnd"/>
            <w:proofErr w:type="gramEnd"/>
          </w:p>
          <w:p w14:paraId="7DCFA889" w14:textId="77777777" w:rsidR="00B279AD" w:rsidRDefault="00B279AD" w:rsidP="00EA566F">
            <w:pPr>
              <w:pStyle w:val="NoSpacing"/>
            </w:pPr>
            <w:proofErr w:type="gramStart"/>
            <w:r>
              <w:t>x</w:t>
            </w:r>
            <w:proofErr w:type="gramEnd"/>
            <w:r>
              <w:t xml:space="preserve"> should be number</w:t>
            </w:r>
          </w:p>
        </w:tc>
      </w:tr>
      <w:tr w:rsidR="00EA566F" w14:paraId="3F6384CE" w14:textId="77777777" w:rsidTr="00EA566F">
        <w:trPr>
          <w:cantSplit/>
        </w:trPr>
        <w:tc>
          <w:tcPr>
            <w:tcW w:w="22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397CA" w14:textId="77777777" w:rsidR="00B279AD" w:rsidRDefault="00B279AD" w:rsidP="00CE005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Librarian or not flag</w:t>
            </w:r>
          </w:p>
        </w:tc>
        <w:tc>
          <w:tcPr>
            <w:tcW w:w="22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3066F" w14:textId="77777777" w:rsidR="00B279AD" w:rsidRDefault="00B279AD" w:rsidP="00CE005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field</w:t>
            </w:r>
          </w:p>
        </w:tc>
        <w:tc>
          <w:tcPr>
            <w:tcW w:w="47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AB94D" w14:textId="77777777" w:rsidR="00B279AD" w:rsidRDefault="00B279AD" w:rsidP="00EA566F">
            <w:pPr>
              <w:pStyle w:val="NoSpacing"/>
            </w:pPr>
            <w:r>
              <w:t>Boolean</w:t>
            </w:r>
          </w:p>
        </w:tc>
      </w:tr>
      <w:tr w:rsidR="00EA566F" w14:paraId="0B5F20FE" w14:textId="77777777" w:rsidTr="00EA566F">
        <w:trPr>
          <w:cantSplit/>
        </w:trPr>
        <w:tc>
          <w:tcPr>
            <w:tcW w:w="22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AB7C3" w14:textId="77777777" w:rsidR="00B279AD" w:rsidRDefault="00B279AD" w:rsidP="00CE005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name</w:t>
            </w:r>
          </w:p>
        </w:tc>
        <w:tc>
          <w:tcPr>
            <w:tcW w:w="22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8A761" w14:textId="77777777" w:rsidR="00B279AD" w:rsidRDefault="00B279AD" w:rsidP="00CE005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Text  field</w:t>
            </w:r>
            <w:proofErr w:type="gramEnd"/>
          </w:p>
        </w:tc>
        <w:tc>
          <w:tcPr>
            <w:tcW w:w="47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A1187" w14:textId="77777777" w:rsidR="00B279AD" w:rsidRDefault="00B279AD" w:rsidP="00EA566F">
            <w:pPr>
              <w:pStyle w:val="NoSpacing"/>
            </w:pPr>
            <w:r>
              <w:t>Required. Must contain only alphabetical</w:t>
            </w:r>
          </w:p>
        </w:tc>
      </w:tr>
      <w:tr w:rsidR="00EA566F" w14:paraId="3C09B338" w14:textId="77777777" w:rsidTr="00EA566F">
        <w:trPr>
          <w:cantSplit/>
        </w:trPr>
        <w:tc>
          <w:tcPr>
            <w:tcW w:w="22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1658C" w14:textId="77777777" w:rsidR="00B279AD" w:rsidRDefault="00B279AD" w:rsidP="00CE005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last</w:t>
            </w:r>
            <w:proofErr w:type="gramEnd"/>
            <w:r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22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18B52" w14:textId="77777777" w:rsidR="00B279AD" w:rsidRDefault="00B279AD" w:rsidP="00CE005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Text  field</w:t>
            </w:r>
            <w:proofErr w:type="gramEnd"/>
          </w:p>
        </w:tc>
        <w:tc>
          <w:tcPr>
            <w:tcW w:w="47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A8C00" w14:textId="77777777" w:rsidR="00B279AD" w:rsidRDefault="00B279AD" w:rsidP="00EA566F">
            <w:pPr>
              <w:pStyle w:val="NoSpacing"/>
            </w:pPr>
            <w:r>
              <w:t>Required. Must contain only alphabetical</w:t>
            </w:r>
          </w:p>
        </w:tc>
      </w:tr>
    </w:tbl>
    <w:p w14:paraId="5B2D2F4D" w14:textId="77777777" w:rsidR="00B279AD" w:rsidRDefault="00B279AD"/>
    <w:p w14:paraId="6F7C9382" w14:textId="3C461467" w:rsidR="006630B7" w:rsidRDefault="001F5EFB" w:rsidP="00786652">
      <w:pPr>
        <w:pStyle w:val="ListParagraph"/>
        <w:numPr>
          <w:ilvl w:val="0"/>
          <w:numId w:val="12"/>
        </w:numPr>
      </w:pPr>
      <w:r>
        <w:t xml:space="preserve">Once </w:t>
      </w:r>
      <w:r w:rsidR="00786652">
        <w:t>a user</w:t>
      </w:r>
      <w:r>
        <w:t xml:space="preserve"> log</w:t>
      </w:r>
      <w:r w:rsidR="00786652">
        <w:t>s</w:t>
      </w:r>
      <w:r>
        <w:t xml:space="preserve"> in</w:t>
      </w:r>
      <w:r w:rsidR="00786652">
        <w:t>,</w:t>
      </w:r>
      <w:r>
        <w:t xml:space="preserve"> </w:t>
      </w:r>
      <w:r w:rsidR="00786652">
        <w:t xml:space="preserve">his/her </w:t>
      </w:r>
      <w:r w:rsidRPr="00786652">
        <w:rPr>
          <w:b/>
        </w:rPr>
        <w:t>username</w:t>
      </w:r>
      <w:r>
        <w:t xml:space="preserve"> should be displayed </w:t>
      </w:r>
      <w:r w:rsidR="006630B7">
        <w:t xml:space="preserve">on </w:t>
      </w:r>
      <w:r w:rsidR="00786652">
        <w:t xml:space="preserve">the </w:t>
      </w:r>
      <w:r w:rsidR="00665782">
        <w:t xml:space="preserve">top right corner of </w:t>
      </w:r>
      <w:r w:rsidR="006630B7">
        <w:t xml:space="preserve">all the pages till </w:t>
      </w:r>
      <w:r w:rsidR="00665782">
        <w:t>he/she logs out</w:t>
      </w:r>
      <w:r w:rsidR="006630B7">
        <w:t xml:space="preserve">. </w:t>
      </w:r>
      <w:r w:rsidR="00665782">
        <w:t xml:space="preserve">(Hint: </w:t>
      </w:r>
      <w:r w:rsidR="006630B7">
        <w:t>Make use of session variables</w:t>
      </w:r>
      <w:r w:rsidR="00665782">
        <w:t>)</w:t>
      </w:r>
      <w:r w:rsidR="00CE0050">
        <w:t>.</w:t>
      </w:r>
    </w:p>
    <w:p w14:paraId="4DECD203" w14:textId="77777777" w:rsidR="00CE0050" w:rsidRDefault="00CE0050" w:rsidP="00CE0050">
      <w:pPr>
        <w:pStyle w:val="ListParagraph"/>
        <w:ind w:left="360"/>
      </w:pPr>
    </w:p>
    <w:p w14:paraId="72CDD262" w14:textId="7C909FCA" w:rsidR="006630B7" w:rsidRDefault="006630B7" w:rsidP="00CE0050">
      <w:pPr>
        <w:pStyle w:val="ListParagraph"/>
        <w:numPr>
          <w:ilvl w:val="0"/>
          <w:numId w:val="12"/>
        </w:numPr>
      </w:pPr>
      <w:r>
        <w:t>If you are logged in as a l</w:t>
      </w:r>
      <w:r w:rsidR="00453F19">
        <w:t xml:space="preserve">ibrarian you should be able to perform the following functions </w:t>
      </w:r>
    </w:p>
    <w:p w14:paraId="35302B99" w14:textId="130B7AA1" w:rsidR="00F95583" w:rsidRDefault="00CE0050" w:rsidP="00F95583">
      <w:pPr>
        <w:pStyle w:val="ListParagraph"/>
        <w:numPr>
          <w:ilvl w:val="0"/>
          <w:numId w:val="14"/>
        </w:numPr>
      </w:pPr>
      <w:proofErr w:type="gramStart"/>
      <w:r>
        <w:lastRenderedPageBreak/>
        <w:t>add</w:t>
      </w:r>
      <w:proofErr w:type="gramEnd"/>
      <w:r>
        <w:t xml:space="preserve"> book (book id, </w:t>
      </w:r>
      <w:r w:rsidR="00453F19">
        <w:t xml:space="preserve">book title, author) </w:t>
      </w:r>
      <w:r w:rsidR="007864D0">
        <w:t>–</w:t>
      </w:r>
      <w:r w:rsidR="00453F19">
        <w:t xml:space="preserve"> </w:t>
      </w:r>
      <w:r w:rsidR="007864D0">
        <w:t>adds to a shelf in the library that is not full. Assume shelves have some</w:t>
      </w:r>
      <w:r w:rsidR="007A7E88">
        <w:t xml:space="preserve"> fixed capacity and that there </w:t>
      </w:r>
      <w:proofErr w:type="gramStart"/>
      <w:r w:rsidR="007A7E88">
        <w:t>are</w:t>
      </w:r>
      <w:r w:rsidR="00F95583">
        <w:t xml:space="preserve"> some fixed number</w:t>
      </w:r>
      <w:proofErr w:type="gramEnd"/>
      <w:r w:rsidR="00F95583">
        <w:t xml:space="preserve"> of shelves.</w:t>
      </w:r>
    </w:p>
    <w:p w14:paraId="350D8F29" w14:textId="77777777" w:rsidR="00F95583" w:rsidRDefault="00453F19" w:rsidP="00F95583">
      <w:pPr>
        <w:pStyle w:val="ListParagraph"/>
        <w:numPr>
          <w:ilvl w:val="0"/>
          <w:numId w:val="14"/>
        </w:numPr>
      </w:pPr>
      <w:proofErr w:type="gramStart"/>
      <w:r>
        <w:t>delete</w:t>
      </w:r>
      <w:proofErr w:type="gramEnd"/>
      <w:r>
        <w:t xml:space="preserve"> book(</w:t>
      </w:r>
      <w:r w:rsidR="007864D0">
        <w:t>book id</w:t>
      </w:r>
      <w:r>
        <w:t>)</w:t>
      </w:r>
      <w:r w:rsidR="007864D0">
        <w:t xml:space="preserve"> – removes the book from the library (and shelf).</w:t>
      </w:r>
    </w:p>
    <w:p w14:paraId="3D42B3EB" w14:textId="001CA201" w:rsidR="00F95583" w:rsidRDefault="00481EE1" w:rsidP="00F95583">
      <w:pPr>
        <w:pStyle w:val="ListParagraph"/>
        <w:numPr>
          <w:ilvl w:val="0"/>
          <w:numId w:val="14"/>
        </w:numPr>
      </w:pPr>
      <w:proofErr w:type="gramStart"/>
      <w:r>
        <w:t>view</w:t>
      </w:r>
      <w:proofErr w:type="gramEnd"/>
      <w:r>
        <w:t xml:space="preserve"> </w:t>
      </w:r>
      <w:r w:rsidR="00D01493">
        <w:t>loan history(</w:t>
      </w:r>
      <w:r w:rsidR="00ED71BC">
        <w:t>username</w:t>
      </w:r>
      <w:r w:rsidR="00D01493">
        <w:t>)</w:t>
      </w:r>
      <w:r>
        <w:t xml:space="preserve"> </w:t>
      </w:r>
      <w:r w:rsidR="00D01493">
        <w:tab/>
      </w:r>
    </w:p>
    <w:p w14:paraId="543FF515" w14:textId="42FD246C" w:rsidR="00453F19" w:rsidRDefault="00481EE1" w:rsidP="00F95583">
      <w:pPr>
        <w:pStyle w:val="ListParagraph"/>
        <w:numPr>
          <w:ilvl w:val="0"/>
          <w:numId w:val="14"/>
        </w:numPr>
      </w:pPr>
      <w:proofErr w:type="gramStart"/>
      <w:r>
        <w:t>view</w:t>
      </w:r>
      <w:proofErr w:type="gramEnd"/>
      <w:r w:rsidR="00C15CDC">
        <w:t xml:space="preserve"> all the shelves</w:t>
      </w:r>
      <w:r w:rsidR="00D01493">
        <w:t xml:space="preserve">, on clicking the </w:t>
      </w:r>
      <w:r w:rsidR="00C15CDC">
        <w:t>book id</w:t>
      </w:r>
      <w:r w:rsidR="00D01493">
        <w:t xml:space="preserve"> of a book  th</w:t>
      </w:r>
      <w:r w:rsidR="00C15CDC">
        <w:t xml:space="preserve">e details of that </w:t>
      </w:r>
      <w:r w:rsidR="00CE0050">
        <w:t xml:space="preserve">book </w:t>
      </w:r>
      <w:r w:rsidR="00D01493">
        <w:t>should be shown on the same page.</w:t>
      </w:r>
    </w:p>
    <w:p w14:paraId="7BF189F5" w14:textId="1AB40EB9" w:rsidR="00D01493" w:rsidRDefault="00D01493" w:rsidP="00F95583">
      <w:pPr>
        <w:pStyle w:val="ListParagraph"/>
        <w:numPr>
          <w:ilvl w:val="0"/>
          <w:numId w:val="12"/>
        </w:numPr>
      </w:pPr>
      <w:r>
        <w:t xml:space="preserve">If you are logged in as student </w:t>
      </w:r>
    </w:p>
    <w:p w14:paraId="5409AB3F" w14:textId="77777777" w:rsidR="00F95583" w:rsidRDefault="00F95583" w:rsidP="00F95583">
      <w:pPr>
        <w:pStyle w:val="ListParagraph"/>
        <w:numPr>
          <w:ilvl w:val="0"/>
          <w:numId w:val="15"/>
        </w:numPr>
      </w:pPr>
      <w:proofErr w:type="gramStart"/>
      <w:r>
        <w:t>view</w:t>
      </w:r>
      <w:proofErr w:type="gramEnd"/>
      <w:r>
        <w:t xml:space="preserve"> all the shelves, on clicking the book id of a book  the details of that book should be shown on the same page.</w:t>
      </w:r>
    </w:p>
    <w:p w14:paraId="0969F8DB" w14:textId="77777777" w:rsidR="00F95583" w:rsidRDefault="00F95583" w:rsidP="00F95583">
      <w:pPr>
        <w:pStyle w:val="ListParagraph"/>
        <w:numPr>
          <w:ilvl w:val="0"/>
          <w:numId w:val="15"/>
        </w:numPr>
      </w:pPr>
      <w:proofErr w:type="gramStart"/>
      <w:r>
        <w:t>borrow</w:t>
      </w:r>
      <w:proofErr w:type="gramEnd"/>
      <w:r w:rsidR="00D01493">
        <w:t>(</w:t>
      </w:r>
      <w:r>
        <w:t>book id</w:t>
      </w:r>
      <w:r w:rsidR="00D01493">
        <w:t>) should be able to take a book on loan if it is available .</w:t>
      </w:r>
    </w:p>
    <w:p w14:paraId="21DA6439" w14:textId="0157B6DD" w:rsidR="004B325B" w:rsidRDefault="00D01493" w:rsidP="00F95583">
      <w:pPr>
        <w:pStyle w:val="ListParagraph"/>
        <w:numPr>
          <w:ilvl w:val="0"/>
          <w:numId w:val="15"/>
        </w:numPr>
      </w:pPr>
      <w:proofErr w:type="gramStart"/>
      <w:r>
        <w:t>return</w:t>
      </w:r>
      <w:proofErr w:type="gramEnd"/>
      <w:r>
        <w:t>(</w:t>
      </w:r>
      <w:r w:rsidR="00F95583">
        <w:t>book id</w:t>
      </w:r>
      <w:r>
        <w:t>)</w:t>
      </w:r>
      <w:r w:rsidR="00F95583">
        <w:t xml:space="preserve"> return the book</w:t>
      </w:r>
    </w:p>
    <w:p w14:paraId="52439135" w14:textId="50A345A6" w:rsidR="006931A8" w:rsidRDefault="006931A8">
      <w:r>
        <w:t xml:space="preserve">** </w:t>
      </w:r>
      <w:proofErr w:type="gramStart"/>
      <w:r>
        <w:t>use</w:t>
      </w:r>
      <w:proofErr w:type="gramEnd"/>
      <w:r>
        <w:t xml:space="preserve"> </w:t>
      </w:r>
      <w:proofErr w:type="spellStart"/>
      <w:r>
        <w:t>atleast</w:t>
      </w:r>
      <w:proofErr w:type="spellEnd"/>
      <w:r>
        <w:t xml:space="preserve"> 4 </w:t>
      </w:r>
      <w:proofErr w:type="spellStart"/>
      <w:r w:rsidR="008E1444">
        <w:t>PhP</w:t>
      </w:r>
      <w:proofErr w:type="spellEnd"/>
      <w:r w:rsidR="008E1444">
        <w:t xml:space="preserve"> </w:t>
      </w:r>
      <w:r>
        <w:t>classes</w:t>
      </w:r>
      <w:r w:rsidR="008E1444">
        <w:t>:</w:t>
      </w:r>
      <w:r>
        <w:t xml:space="preserve"> library,</w:t>
      </w:r>
      <w:r w:rsidR="006B67F0">
        <w:t xml:space="preserve"> </w:t>
      </w:r>
      <w:r>
        <w:t>student,</w:t>
      </w:r>
      <w:r w:rsidR="006B67F0">
        <w:t xml:space="preserve"> </w:t>
      </w:r>
      <w:r>
        <w:t>book,</w:t>
      </w:r>
      <w:r w:rsidR="006B67F0">
        <w:t xml:space="preserve"> </w:t>
      </w:r>
      <w:r>
        <w:t xml:space="preserve">shelf. </w:t>
      </w:r>
    </w:p>
    <w:p w14:paraId="0326C367" w14:textId="0122E8AA" w:rsidR="00900449" w:rsidRDefault="00900449" w:rsidP="00900449">
      <w:pPr>
        <w:pStyle w:val="Heading2"/>
      </w:pPr>
      <w:r>
        <w:t>Database access</w:t>
      </w:r>
    </w:p>
    <w:p w14:paraId="778B3508" w14:textId="1C8CBC39" w:rsidR="00AF39F0" w:rsidRDefault="006B67F0">
      <w:pPr>
        <w:rPr>
          <w:b/>
        </w:rPr>
      </w:pPr>
      <w:r>
        <w:t xml:space="preserve">We have provided a database with four tables. </w:t>
      </w:r>
      <w:r w:rsidR="00AF39F0">
        <w:t xml:space="preserve">Here is the info you need to access this database: </w:t>
      </w:r>
    </w:p>
    <w:p w14:paraId="1D238A17" w14:textId="77777777" w:rsidR="00FF65D6" w:rsidRDefault="00FF65D6" w:rsidP="00FF65D6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t>Server: mysql.cs.iastate.edu</w:t>
      </w:r>
    </w:p>
    <w:p w14:paraId="77754C19" w14:textId="77777777" w:rsidR="00FF65D6" w:rsidRDefault="00FF65D6" w:rsidP="00FF65D6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t>Schema: db319all</w:t>
      </w:r>
    </w:p>
    <w:p w14:paraId="69F560AD" w14:textId="77777777" w:rsidR="00FF65D6" w:rsidRDefault="00FF65D6" w:rsidP="00FF65D6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t>User: u319all</w:t>
      </w:r>
    </w:p>
    <w:p w14:paraId="058AC7F5" w14:textId="77777777" w:rsidR="00FF65D6" w:rsidRDefault="00FF65D6" w:rsidP="00FF65D6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t>Pass: 024IjLaMj4dI</w:t>
      </w:r>
    </w:p>
    <w:p w14:paraId="3825C631" w14:textId="77777777" w:rsidR="00FF65D6" w:rsidRDefault="00FF65D6" w:rsidP="00FF65D6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t> </w:t>
      </w:r>
    </w:p>
    <w:p w14:paraId="1C310485" w14:textId="77777777" w:rsidR="00FF65D6" w:rsidRDefault="00FF65D6" w:rsidP="00FF65D6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t>Example on Pyrite:</w:t>
      </w:r>
    </w:p>
    <w:p w14:paraId="5215B487" w14:textId="1F871711" w:rsidR="00FF65D6" w:rsidRDefault="00FF65D6" w:rsidP="00FF65D6">
      <w:pPr>
        <w:pStyle w:val="NoSpacing"/>
      </w:pPr>
      <w:r>
        <w:t xml:space="preserve">     </w:t>
      </w:r>
      <w:proofErr w:type="spellStart"/>
      <w:proofErr w:type="gramStart"/>
      <w:r>
        <w:t>mysql</w:t>
      </w:r>
      <w:proofErr w:type="spellEnd"/>
      <w:proofErr w:type="gramEnd"/>
      <w:r>
        <w:t xml:space="preserve"> -h mysql.cs.iastate.edu -u u319all -p db319all</w:t>
      </w:r>
    </w:p>
    <w:p w14:paraId="324CA633" w14:textId="10F809DF" w:rsidR="00734EA2" w:rsidRDefault="006B67F0">
      <w:r>
        <w:t>You may use these tables (or create your own database with its own tables). Use your group-id when accessing your group's data.</w:t>
      </w:r>
      <w:r w:rsidR="000D54C6">
        <w:t xml:space="preserve"> </w:t>
      </w:r>
    </w:p>
    <w:p w14:paraId="17E1170B" w14:textId="45CD7EBB" w:rsidR="004E0EBC" w:rsidRPr="004E0EBC" w:rsidRDefault="00FE1421" w:rsidP="004E0EBC">
      <w:pPr>
        <w:pStyle w:val="NoSpacing"/>
        <w:rPr>
          <w:b/>
        </w:rPr>
      </w:pPr>
      <w:proofErr w:type="gramStart"/>
      <w:r w:rsidRPr="004E0EBC">
        <w:rPr>
          <w:b/>
        </w:rPr>
        <w:t>user</w:t>
      </w:r>
      <w:r w:rsidR="004E0EBC">
        <w:rPr>
          <w:b/>
        </w:rPr>
        <w:t>s</w:t>
      </w:r>
      <w:proofErr w:type="gramEnd"/>
      <w:r w:rsidRPr="004E0EBC">
        <w:rPr>
          <w:b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1"/>
        <w:gridCol w:w="1257"/>
        <w:gridCol w:w="1253"/>
        <w:gridCol w:w="806"/>
        <w:gridCol w:w="889"/>
        <w:gridCol w:w="1298"/>
        <w:gridCol w:w="1192"/>
        <w:gridCol w:w="1160"/>
      </w:tblGrid>
      <w:tr w:rsidR="000008ED" w14:paraId="2569581C" w14:textId="77777777" w:rsidTr="000008ED">
        <w:tc>
          <w:tcPr>
            <w:tcW w:w="1728" w:type="dxa"/>
          </w:tcPr>
          <w:p w14:paraId="6CB9966D" w14:textId="58E3AD74" w:rsidR="00421A31" w:rsidRPr="00A3628F" w:rsidRDefault="0078086E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Group</w:t>
            </w:r>
            <w:r w:rsidR="00FE1421">
              <w:rPr>
                <w:b/>
                <w:u w:val="single"/>
              </w:rPr>
              <w:t>number</w:t>
            </w:r>
            <w:proofErr w:type="spellEnd"/>
          </w:p>
        </w:tc>
        <w:tc>
          <w:tcPr>
            <w:tcW w:w="1260" w:type="dxa"/>
          </w:tcPr>
          <w:p w14:paraId="4190BBE2" w14:textId="5481D9AB" w:rsidR="00421A31" w:rsidRDefault="0070680A">
            <w:proofErr w:type="gramStart"/>
            <w:r>
              <w:rPr>
                <w:b/>
                <w:u w:val="single"/>
              </w:rPr>
              <w:t>username</w:t>
            </w:r>
            <w:proofErr w:type="gramEnd"/>
          </w:p>
        </w:tc>
        <w:tc>
          <w:tcPr>
            <w:tcW w:w="1260" w:type="dxa"/>
          </w:tcPr>
          <w:p w14:paraId="6884A045" w14:textId="77777777" w:rsidR="00421A31" w:rsidRDefault="00421A31">
            <w:r>
              <w:t>Password</w:t>
            </w:r>
          </w:p>
        </w:tc>
        <w:tc>
          <w:tcPr>
            <w:tcW w:w="810" w:type="dxa"/>
          </w:tcPr>
          <w:p w14:paraId="430568BC" w14:textId="77777777" w:rsidR="00421A31" w:rsidRDefault="00421A31">
            <w:r>
              <w:t>Email</w:t>
            </w:r>
          </w:p>
        </w:tc>
        <w:tc>
          <w:tcPr>
            <w:tcW w:w="892" w:type="dxa"/>
          </w:tcPr>
          <w:p w14:paraId="418FBCD4" w14:textId="77777777" w:rsidR="00421A31" w:rsidRDefault="00421A31">
            <w:r>
              <w:t>Phone</w:t>
            </w:r>
          </w:p>
        </w:tc>
        <w:tc>
          <w:tcPr>
            <w:tcW w:w="1306" w:type="dxa"/>
          </w:tcPr>
          <w:p w14:paraId="424BE443" w14:textId="67C9CC7D" w:rsidR="00421A31" w:rsidRDefault="00421A31">
            <w:r>
              <w:t>Librarian?</w:t>
            </w:r>
          </w:p>
        </w:tc>
        <w:tc>
          <w:tcPr>
            <w:tcW w:w="1160" w:type="dxa"/>
          </w:tcPr>
          <w:p w14:paraId="7480B09C" w14:textId="22219D9F" w:rsidR="00421A31" w:rsidRDefault="000008ED">
            <w:proofErr w:type="spellStart"/>
            <w:r>
              <w:t>First</w:t>
            </w:r>
            <w:r w:rsidR="00421A31">
              <w:t>name</w:t>
            </w:r>
            <w:proofErr w:type="spellEnd"/>
          </w:p>
        </w:tc>
        <w:tc>
          <w:tcPr>
            <w:tcW w:w="1160" w:type="dxa"/>
          </w:tcPr>
          <w:p w14:paraId="08043B73" w14:textId="23EBDA40" w:rsidR="00421A31" w:rsidRDefault="000008ED">
            <w:proofErr w:type="spellStart"/>
            <w:r>
              <w:t>Last</w:t>
            </w:r>
            <w:r w:rsidR="00421A31">
              <w:t>name</w:t>
            </w:r>
            <w:proofErr w:type="spellEnd"/>
          </w:p>
        </w:tc>
      </w:tr>
    </w:tbl>
    <w:p w14:paraId="5AA6D5D1" w14:textId="77777777" w:rsidR="002661D5" w:rsidRDefault="002661D5" w:rsidP="004E0EBC">
      <w:pPr>
        <w:pStyle w:val="NoSpacing"/>
      </w:pPr>
    </w:p>
    <w:p w14:paraId="5565FFE4" w14:textId="01481801" w:rsidR="00734EA2" w:rsidRPr="004E0EBC" w:rsidRDefault="004E0EBC" w:rsidP="004E0EBC">
      <w:pPr>
        <w:pStyle w:val="NoSpacing"/>
        <w:rPr>
          <w:b/>
        </w:rPr>
      </w:pPr>
      <w:proofErr w:type="gramStart"/>
      <w:r w:rsidRPr="004E0EBC">
        <w:rPr>
          <w:b/>
        </w:rPr>
        <w:t>books</w:t>
      </w:r>
      <w:proofErr w:type="gramEnd"/>
      <w:r w:rsidRPr="004E0EBC">
        <w:rPr>
          <w:b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6"/>
        <w:gridCol w:w="2548"/>
        <w:gridCol w:w="2375"/>
        <w:gridCol w:w="2437"/>
      </w:tblGrid>
      <w:tr w:rsidR="00096F16" w14:paraId="418C84DA" w14:textId="77777777" w:rsidTr="00096F16">
        <w:tc>
          <w:tcPr>
            <w:tcW w:w="2216" w:type="dxa"/>
          </w:tcPr>
          <w:p w14:paraId="68BE3188" w14:textId="65BF3A9D" w:rsidR="00096F16" w:rsidRPr="00734EA2" w:rsidRDefault="0078086E" w:rsidP="00096F16">
            <w:pPr>
              <w:tabs>
                <w:tab w:val="center" w:pos="1488"/>
              </w:tabs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Group</w:t>
            </w:r>
            <w:r w:rsidR="00096F16">
              <w:rPr>
                <w:b/>
                <w:u w:val="single"/>
              </w:rPr>
              <w:t>number</w:t>
            </w:r>
            <w:proofErr w:type="spellEnd"/>
          </w:p>
        </w:tc>
        <w:tc>
          <w:tcPr>
            <w:tcW w:w="2548" w:type="dxa"/>
          </w:tcPr>
          <w:p w14:paraId="45169FE0" w14:textId="0ED99D39" w:rsidR="00096F16" w:rsidRPr="00734EA2" w:rsidRDefault="00043FB8" w:rsidP="00096F16">
            <w:pPr>
              <w:tabs>
                <w:tab w:val="center" w:pos="1488"/>
              </w:tabs>
              <w:rPr>
                <w:b/>
                <w:szCs w:val="24"/>
                <w:u w:val="single"/>
              </w:rPr>
            </w:pPr>
            <w:r>
              <w:rPr>
                <w:b/>
                <w:u w:val="single"/>
              </w:rPr>
              <w:t>Book id</w:t>
            </w:r>
            <w:r w:rsidR="00096F16">
              <w:rPr>
                <w:b/>
                <w:u w:val="single"/>
              </w:rPr>
              <w:tab/>
            </w:r>
          </w:p>
        </w:tc>
        <w:tc>
          <w:tcPr>
            <w:tcW w:w="2375" w:type="dxa"/>
          </w:tcPr>
          <w:p w14:paraId="10002A3F" w14:textId="77777777" w:rsidR="00096F16" w:rsidRDefault="00096F16">
            <w:r>
              <w:t>Book title</w:t>
            </w:r>
          </w:p>
        </w:tc>
        <w:tc>
          <w:tcPr>
            <w:tcW w:w="2437" w:type="dxa"/>
          </w:tcPr>
          <w:p w14:paraId="71616C81" w14:textId="77777777" w:rsidR="00096F16" w:rsidRDefault="00096F16">
            <w:r>
              <w:t>Author</w:t>
            </w:r>
          </w:p>
        </w:tc>
      </w:tr>
    </w:tbl>
    <w:p w14:paraId="5C76F521" w14:textId="77777777" w:rsidR="002661D5" w:rsidRDefault="002661D5" w:rsidP="002661D5">
      <w:pPr>
        <w:pStyle w:val="NoSpacing"/>
        <w:rPr>
          <w:b/>
        </w:rPr>
      </w:pPr>
    </w:p>
    <w:p w14:paraId="5CE013F4" w14:textId="4F318635" w:rsidR="002661D5" w:rsidRPr="000008ED" w:rsidRDefault="002661D5" w:rsidP="002661D5">
      <w:pPr>
        <w:pStyle w:val="NoSpacing"/>
        <w:rPr>
          <w:b/>
        </w:rPr>
      </w:pPr>
      <w:proofErr w:type="spellStart"/>
      <w:proofErr w:type="gramStart"/>
      <w:r>
        <w:rPr>
          <w:b/>
        </w:rPr>
        <w:lastRenderedPageBreak/>
        <w:t>bookCopy</w:t>
      </w:r>
      <w:proofErr w:type="spellEnd"/>
      <w:proofErr w:type="gramEnd"/>
      <w:r w:rsidRPr="000008ED">
        <w:rPr>
          <w:b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6"/>
        <w:gridCol w:w="3331"/>
        <w:gridCol w:w="3209"/>
      </w:tblGrid>
      <w:tr w:rsidR="002661D5" w14:paraId="05FEC4FB" w14:textId="77777777" w:rsidTr="004B04DB">
        <w:tc>
          <w:tcPr>
            <w:tcW w:w="3036" w:type="dxa"/>
          </w:tcPr>
          <w:p w14:paraId="1B6A60FE" w14:textId="3719F056" w:rsidR="002661D5" w:rsidRDefault="0078086E" w:rsidP="004B04DB">
            <w:proofErr w:type="spellStart"/>
            <w:r>
              <w:t>Group</w:t>
            </w:r>
            <w:r w:rsidR="002661D5">
              <w:t>number</w:t>
            </w:r>
            <w:proofErr w:type="spellEnd"/>
          </w:p>
        </w:tc>
        <w:tc>
          <w:tcPr>
            <w:tcW w:w="3331" w:type="dxa"/>
          </w:tcPr>
          <w:p w14:paraId="5B17B295" w14:textId="7B042D7D" w:rsidR="002661D5" w:rsidRDefault="003A1867" w:rsidP="004B04DB">
            <w:proofErr w:type="gramStart"/>
            <w:r>
              <w:t>copy</w:t>
            </w:r>
            <w:proofErr w:type="gramEnd"/>
            <w:r w:rsidR="002661D5">
              <w:t xml:space="preserve"> id</w:t>
            </w:r>
          </w:p>
        </w:tc>
        <w:tc>
          <w:tcPr>
            <w:tcW w:w="3209" w:type="dxa"/>
          </w:tcPr>
          <w:p w14:paraId="372AF4D1" w14:textId="77777777" w:rsidR="002661D5" w:rsidRDefault="002661D5" w:rsidP="004B04DB">
            <w:r>
              <w:t>Book id</w:t>
            </w:r>
          </w:p>
        </w:tc>
      </w:tr>
    </w:tbl>
    <w:p w14:paraId="2DBBFF25" w14:textId="77777777" w:rsidR="006903DC" w:rsidRDefault="006903DC" w:rsidP="00452B6B">
      <w:pPr>
        <w:pStyle w:val="NoSpacing"/>
      </w:pPr>
    </w:p>
    <w:p w14:paraId="32AD47E2" w14:textId="6C94C454" w:rsidR="004B325B" w:rsidRPr="00452B6B" w:rsidRDefault="004E0EBC" w:rsidP="00452B6B">
      <w:pPr>
        <w:pStyle w:val="NoSpacing"/>
        <w:rPr>
          <w:b/>
        </w:rPr>
      </w:pPr>
      <w:proofErr w:type="spellStart"/>
      <w:proofErr w:type="gramStart"/>
      <w:r w:rsidRPr="00452B6B">
        <w:rPr>
          <w:b/>
        </w:rPr>
        <w:t>loanHistory</w:t>
      </w:r>
      <w:proofErr w:type="spellEnd"/>
      <w:proofErr w:type="gramEnd"/>
      <w:r w:rsidRPr="00452B6B">
        <w:rPr>
          <w:b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5"/>
        <w:gridCol w:w="2165"/>
        <w:gridCol w:w="1886"/>
        <w:gridCol w:w="1312"/>
        <w:gridCol w:w="2358"/>
      </w:tblGrid>
      <w:tr w:rsidR="00C42F7D" w14:paraId="150D888A" w14:textId="77777777" w:rsidTr="006A4826">
        <w:tc>
          <w:tcPr>
            <w:tcW w:w="1855" w:type="dxa"/>
          </w:tcPr>
          <w:p w14:paraId="20476B9C" w14:textId="3FD406FD" w:rsidR="00C42F7D" w:rsidRPr="00734EA2" w:rsidRDefault="0078086E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Group</w:t>
            </w:r>
            <w:r w:rsidR="00C42F7D">
              <w:rPr>
                <w:b/>
                <w:u w:val="single"/>
              </w:rPr>
              <w:t>number</w:t>
            </w:r>
            <w:proofErr w:type="spellEnd"/>
          </w:p>
        </w:tc>
        <w:tc>
          <w:tcPr>
            <w:tcW w:w="2165" w:type="dxa"/>
          </w:tcPr>
          <w:p w14:paraId="3CAB7382" w14:textId="2787D01B" w:rsidR="00C42F7D" w:rsidRPr="00A562C7" w:rsidRDefault="00C42F7D">
            <w:pPr>
              <w:rPr>
                <w:b/>
                <w:u w:val="single"/>
              </w:rPr>
            </w:pPr>
            <w:r w:rsidRPr="00A562C7">
              <w:rPr>
                <w:b/>
                <w:u w:val="single"/>
              </w:rPr>
              <w:t>Username</w:t>
            </w:r>
          </w:p>
        </w:tc>
        <w:tc>
          <w:tcPr>
            <w:tcW w:w="1886" w:type="dxa"/>
          </w:tcPr>
          <w:p w14:paraId="187B03DE" w14:textId="283D9093" w:rsidR="00C42F7D" w:rsidRPr="00A562C7" w:rsidRDefault="003A3EDF">
            <w:pPr>
              <w:rPr>
                <w:b/>
                <w:u w:val="single"/>
              </w:rPr>
            </w:pPr>
            <w:r w:rsidRPr="00A562C7">
              <w:rPr>
                <w:b/>
                <w:u w:val="single"/>
              </w:rPr>
              <w:t>Copy id</w:t>
            </w:r>
          </w:p>
        </w:tc>
        <w:tc>
          <w:tcPr>
            <w:tcW w:w="1312" w:type="dxa"/>
          </w:tcPr>
          <w:p w14:paraId="061F69F5" w14:textId="7E308882" w:rsidR="00C42F7D" w:rsidRDefault="00C42F7D">
            <w:r>
              <w:t>Due date</w:t>
            </w:r>
          </w:p>
        </w:tc>
        <w:tc>
          <w:tcPr>
            <w:tcW w:w="2358" w:type="dxa"/>
          </w:tcPr>
          <w:p w14:paraId="4250139F" w14:textId="2085A26F" w:rsidR="00C42F7D" w:rsidRDefault="00C42F7D">
            <w:r>
              <w:t>Return</w:t>
            </w:r>
            <w:r w:rsidR="006A4826">
              <w:t>ed</w:t>
            </w:r>
            <w:r>
              <w:t xml:space="preserve"> </w:t>
            </w:r>
            <w:r w:rsidR="006A4826">
              <w:t xml:space="preserve">on </w:t>
            </w:r>
            <w:r>
              <w:t>date</w:t>
            </w:r>
          </w:p>
        </w:tc>
      </w:tr>
    </w:tbl>
    <w:p w14:paraId="2037FC38" w14:textId="77777777" w:rsidR="006903DC" w:rsidRDefault="006903DC" w:rsidP="000008ED">
      <w:pPr>
        <w:pStyle w:val="NoSpacing"/>
      </w:pPr>
    </w:p>
    <w:p w14:paraId="1BA4F276" w14:textId="396DE664" w:rsidR="0029279B" w:rsidRPr="000008ED" w:rsidRDefault="00586121" w:rsidP="000008ED">
      <w:pPr>
        <w:pStyle w:val="NoSpacing"/>
        <w:rPr>
          <w:b/>
        </w:rPr>
      </w:pPr>
      <w:proofErr w:type="gramStart"/>
      <w:r w:rsidRPr="000008ED">
        <w:rPr>
          <w:b/>
        </w:rPr>
        <w:t>shelves</w:t>
      </w:r>
      <w:proofErr w:type="gramEnd"/>
      <w:r w:rsidRPr="000008ED">
        <w:rPr>
          <w:b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6"/>
        <w:gridCol w:w="3331"/>
        <w:gridCol w:w="3209"/>
      </w:tblGrid>
      <w:tr w:rsidR="00925F7C" w14:paraId="6C4D2417" w14:textId="77777777" w:rsidTr="00925F7C">
        <w:tc>
          <w:tcPr>
            <w:tcW w:w="3036" w:type="dxa"/>
          </w:tcPr>
          <w:p w14:paraId="6DFE9BA0" w14:textId="26EE935A" w:rsidR="00925F7C" w:rsidRPr="008D4050" w:rsidRDefault="0078086E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Group</w:t>
            </w:r>
            <w:r w:rsidR="00925F7C" w:rsidRPr="008D4050">
              <w:rPr>
                <w:b/>
                <w:u w:val="single"/>
              </w:rPr>
              <w:t>number</w:t>
            </w:r>
            <w:proofErr w:type="spellEnd"/>
          </w:p>
        </w:tc>
        <w:tc>
          <w:tcPr>
            <w:tcW w:w="3331" w:type="dxa"/>
          </w:tcPr>
          <w:p w14:paraId="6AD15364" w14:textId="047AABA7" w:rsidR="00925F7C" w:rsidRPr="008D4050" w:rsidRDefault="00925F7C" w:rsidP="00844CD3">
            <w:pPr>
              <w:rPr>
                <w:b/>
                <w:u w:val="single"/>
              </w:rPr>
            </w:pPr>
            <w:r w:rsidRPr="008D4050">
              <w:rPr>
                <w:b/>
                <w:u w:val="single"/>
              </w:rPr>
              <w:t xml:space="preserve">Shelf </w:t>
            </w:r>
            <w:r w:rsidR="00844CD3" w:rsidRPr="008D4050">
              <w:rPr>
                <w:b/>
                <w:u w:val="single"/>
              </w:rPr>
              <w:t>id</w:t>
            </w:r>
          </w:p>
        </w:tc>
        <w:tc>
          <w:tcPr>
            <w:tcW w:w="3209" w:type="dxa"/>
          </w:tcPr>
          <w:p w14:paraId="7B7901F6" w14:textId="571D6FBC" w:rsidR="00925F7C" w:rsidRDefault="003A3EDF">
            <w:r>
              <w:t>Copy id</w:t>
            </w:r>
          </w:p>
        </w:tc>
      </w:tr>
    </w:tbl>
    <w:p w14:paraId="35221C41" w14:textId="77777777" w:rsidR="0071485A" w:rsidRDefault="0071485A" w:rsidP="0071485A">
      <w:pPr>
        <w:pStyle w:val="Heading1"/>
        <w:numPr>
          <w:ilvl w:val="0"/>
          <w:numId w:val="4"/>
        </w:numPr>
        <w:tabs>
          <w:tab w:val="left" w:pos="720"/>
        </w:tabs>
        <w:suppressAutoHyphens/>
      </w:pPr>
      <w:r>
        <w:t>Submission:</w:t>
      </w:r>
    </w:p>
    <w:p w14:paraId="78A2BD61" w14:textId="7AC42F12" w:rsidR="0071485A" w:rsidRDefault="00185465" w:rsidP="0071485A">
      <w:r>
        <w:t xml:space="preserve">Zip your html and </w:t>
      </w:r>
      <w:proofErr w:type="spellStart"/>
      <w:r>
        <w:t>php</w:t>
      </w:r>
      <w:proofErr w:type="spellEnd"/>
      <w:r w:rsidR="0071485A">
        <w:t xml:space="preserve"> files and submit on black board. Remember there is only one submission per group. Make sure to include all the files that are needed in order to run your program. </w:t>
      </w:r>
    </w:p>
    <w:p w14:paraId="1648354A" w14:textId="77777777" w:rsidR="0071485A" w:rsidRPr="001567B5" w:rsidRDefault="0071485A" w:rsidP="0071485A"/>
    <w:p w14:paraId="57872C50" w14:textId="77777777" w:rsidR="00734EA2" w:rsidRDefault="00734EA2">
      <w:bookmarkStart w:id="0" w:name="_GoBack"/>
      <w:bookmarkEnd w:id="0"/>
    </w:p>
    <w:p w14:paraId="77BBD166" w14:textId="77777777" w:rsidR="00734EA2" w:rsidRDefault="00734EA2"/>
    <w:p w14:paraId="7B5D3C2C" w14:textId="77777777" w:rsidR="003B62EC" w:rsidRPr="001F5EFB" w:rsidRDefault="003B62EC" w:rsidP="001F5EFB"/>
    <w:sectPr w:rsidR="003B62EC" w:rsidRPr="001F5EFB" w:rsidSect="003B62E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666B38" w14:textId="77777777" w:rsidR="004B04DB" w:rsidRDefault="004B04DB" w:rsidP="00047DFC">
      <w:pPr>
        <w:spacing w:after="0" w:line="240" w:lineRule="auto"/>
      </w:pPr>
      <w:r>
        <w:separator/>
      </w:r>
    </w:p>
  </w:endnote>
  <w:endnote w:type="continuationSeparator" w:id="0">
    <w:p w14:paraId="26E518F3" w14:textId="77777777" w:rsidR="004B04DB" w:rsidRDefault="004B04DB" w:rsidP="00047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T Extra">
    <w:panose1 w:val="05050102010205020202"/>
    <w:charset w:val="02"/>
    <w:family w:val="auto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1EF34" w14:textId="5AB3E92A" w:rsidR="004B04DB" w:rsidRDefault="004B04DB" w:rsidP="00047DFC">
    <w:pPr>
      <w:pStyle w:val="Footer"/>
      <w:tabs>
        <w:tab w:val="clear" w:pos="4320"/>
        <w:tab w:val="clear" w:pos="8640"/>
        <w:tab w:val="center" w:pos="4860"/>
        <w:tab w:val="right" w:pos="9270"/>
      </w:tabs>
    </w:pPr>
    <w:proofErr w:type="spellStart"/>
    <w:r>
      <w:t>Shivan</w:t>
    </w:r>
    <w:proofErr w:type="spellEnd"/>
    <w:r>
      <w:t xml:space="preserve"> and Simanta</w:t>
    </w:r>
    <w:r>
      <w:tab/>
      <w:t>2014/10/13</w:t>
    </w:r>
    <w:r>
      <w:tab/>
    </w: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8432FF">
      <w:rPr>
        <w:rFonts w:ascii="Times New Roman" w:hAnsi="Times New Roman" w:cs="Times New Roman"/>
        <w:noProof/>
      </w:rPr>
      <w:t>5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8432FF">
      <w:rPr>
        <w:rFonts w:ascii="Times New Roman" w:hAnsi="Times New Roman" w:cs="Times New Roman"/>
        <w:noProof/>
      </w:rPr>
      <w:t>5</w:t>
    </w:r>
    <w:r>
      <w:rPr>
        <w:rFonts w:ascii="Times New Roman" w:hAnsi="Times New Roman" w:cs="Times New Roman"/>
      </w:rPr>
      <w:fldChar w:fldCharType="end"/>
    </w:r>
    <w:r>
      <w:t xml:space="preserve"> pages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BD8F62" w14:textId="77777777" w:rsidR="004B04DB" w:rsidRDefault="004B04DB" w:rsidP="00047DFC">
      <w:pPr>
        <w:spacing w:after="0" w:line="240" w:lineRule="auto"/>
      </w:pPr>
      <w:r>
        <w:separator/>
      </w:r>
    </w:p>
  </w:footnote>
  <w:footnote w:type="continuationSeparator" w:id="0">
    <w:p w14:paraId="1E2ACA5A" w14:textId="77777777" w:rsidR="004B04DB" w:rsidRDefault="004B04DB" w:rsidP="00047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1E8B"/>
    <w:multiLevelType w:val="hybridMultilevel"/>
    <w:tmpl w:val="EC421FB6"/>
    <w:lvl w:ilvl="0" w:tplc="158ABB7C">
      <w:start w:val="1"/>
      <w:numFmt w:val="bullet"/>
      <w:lvlText w:val=""/>
      <w:lvlJc w:val="left"/>
      <w:pPr>
        <w:ind w:left="720" w:hanging="360"/>
      </w:pPr>
      <w:rPr>
        <w:rFonts w:ascii="MT Extra" w:hAnsi="MT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031DE"/>
    <w:multiLevelType w:val="hybridMultilevel"/>
    <w:tmpl w:val="8A22E444"/>
    <w:lvl w:ilvl="0" w:tplc="158ABB7C">
      <w:start w:val="1"/>
      <w:numFmt w:val="bullet"/>
      <w:lvlText w:val=""/>
      <w:lvlJc w:val="left"/>
      <w:pPr>
        <w:ind w:left="720" w:hanging="360"/>
      </w:pPr>
      <w:rPr>
        <w:rFonts w:ascii="MT Extra" w:hAnsi="MT Extr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E33CE"/>
    <w:multiLevelType w:val="hybridMultilevel"/>
    <w:tmpl w:val="E1EA7500"/>
    <w:lvl w:ilvl="0" w:tplc="E6981C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CA27BA">
      <w:start w:val="5"/>
      <w:numFmt w:val="bullet"/>
      <w:lvlText w:val=""/>
      <w:lvlJc w:val="left"/>
      <w:pPr>
        <w:ind w:left="78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500" w:hanging="180"/>
      </w:pPr>
    </w:lvl>
    <w:lvl w:ilvl="3" w:tplc="0409000F" w:tentative="1">
      <w:start w:val="1"/>
      <w:numFmt w:val="decimal"/>
      <w:lvlText w:val="%4."/>
      <w:lvlJc w:val="left"/>
      <w:pPr>
        <w:ind w:left="2220" w:hanging="360"/>
      </w:pPr>
    </w:lvl>
    <w:lvl w:ilvl="4" w:tplc="04090019" w:tentative="1">
      <w:start w:val="1"/>
      <w:numFmt w:val="lowerLetter"/>
      <w:lvlText w:val="%5."/>
      <w:lvlJc w:val="left"/>
      <w:pPr>
        <w:ind w:left="2940" w:hanging="360"/>
      </w:pPr>
    </w:lvl>
    <w:lvl w:ilvl="5" w:tplc="0409001B" w:tentative="1">
      <w:start w:val="1"/>
      <w:numFmt w:val="lowerRoman"/>
      <w:lvlText w:val="%6."/>
      <w:lvlJc w:val="right"/>
      <w:pPr>
        <w:ind w:left="3660" w:hanging="180"/>
      </w:pPr>
    </w:lvl>
    <w:lvl w:ilvl="6" w:tplc="0409000F" w:tentative="1">
      <w:start w:val="1"/>
      <w:numFmt w:val="decimal"/>
      <w:lvlText w:val="%7."/>
      <w:lvlJc w:val="left"/>
      <w:pPr>
        <w:ind w:left="4380" w:hanging="360"/>
      </w:pPr>
    </w:lvl>
    <w:lvl w:ilvl="7" w:tplc="04090019" w:tentative="1">
      <w:start w:val="1"/>
      <w:numFmt w:val="lowerLetter"/>
      <w:lvlText w:val="%8."/>
      <w:lvlJc w:val="left"/>
      <w:pPr>
        <w:ind w:left="5100" w:hanging="360"/>
      </w:pPr>
    </w:lvl>
    <w:lvl w:ilvl="8" w:tplc="0409001B" w:tentative="1">
      <w:start w:val="1"/>
      <w:numFmt w:val="lowerRoman"/>
      <w:lvlText w:val="%9."/>
      <w:lvlJc w:val="right"/>
      <w:pPr>
        <w:ind w:left="5820" w:hanging="180"/>
      </w:pPr>
    </w:lvl>
  </w:abstractNum>
  <w:abstractNum w:abstractNumId="3">
    <w:nsid w:val="21A8554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B004B22"/>
    <w:multiLevelType w:val="hybridMultilevel"/>
    <w:tmpl w:val="1F9C0A9C"/>
    <w:lvl w:ilvl="0" w:tplc="8D1264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5E521A"/>
    <w:multiLevelType w:val="hybridMultilevel"/>
    <w:tmpl w:val="07E2A6C2"/>
    <w:lvl w:ilvl="0" w:tplc="E6981C84">
      <w:start w:val="1"/>
      <w:numFmt w:val="decimal"/>
      <w:lvlText w:val="%1)"/>
      <w:lvlJc w:val="left"/>
      <w:pPr>
        <w:ind w:left="11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1" w:hanging="360"/>
      </w:pPr>
    </w:lvl>
    <w:lvl w:ilvl="2" w:tplc="0409001B" w:tentative="1">
      <w:start w:val="1"/>
      <w:numFmt w:val="lowerRoman"/>
      <w:lvlText w:val="%3."/>
      <w:lvlJc w:val="right"/>
      <w:pPr>
        <w:ind w:left="2271" w:hanging="180"/>
      </w:pPr>
    </w:lvl>
    <w:lvl w:ilvl="3" w:tplc="0409000F" w:tentative="1">
      <w:start w:val="1"/>
      <w:numFmt w:val="decimal"/>
      <w:lvlText w:val="%4."/>
      <w:lvlJc w:val="left"/>
      <w:pPr>
        <w:ind w:left="2991" w:hanging="360"/>
      </w:pPr>
    </w:lvl>
    <w:lvl w:ilvl="4" w:tplc="04090019" w:tentative="1">
      <w:start w:val="1"/>
      <w:numFmt w:val="lowerLetter"/>
      <w:lvlText w:val="%5."/>
      <w:lvlJc w:val="left"/>
      <w:pPr>
        <w:ind w:left="3711" w:hanging="360"/>
      </w:pPr>
    </w:lvl>
    <w:lvl w:ilvl="5" w:tplc="0409001B" w:tentative="1">
      <w:start w:val="1"/>
      <w:numFmt w:val="lowerRoman"/>
      <w:lvlText w:val="%6."/>
      <w:lvlJc w:val="right"/>
      <w:pPr>
        <w:ind w:left="4431" w:hanging="180"/>
      </w:pPr>
    </w:lvl>
    <w:lvl w:ilvl="6" w:tplc="0409000F" w:tentative="1">
      <w:start w:val="1"/>
      <w:numFmt w:val="decimal"/>
      <w:lvlText w:val="%7."/>
      <w:lvlJc w:val="left"/>
      <w:pPr>
        <w:ind w:left="5151" w:hanging="360"/>
      </w:pPr>
    </w:lvl>
    <w:lvl w:ilvl="7" w:tplc="04090019" w:tentative="1">
      <w:start w:val="1"/>
      <w:numFmt w:val="lowerLetter"/>
      <w:lvlText w:val="%8."/>
      <w:lvlJc w:val="left"/>
      <w:pPr>
        <w:ind w:left="5871" w:hanging="360"/>
      </w:pPr>
    </w:lvl>
    <w:lvl w:ilvl="8" w:tplc="040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6">
    <w:nsid w:val="5EEE2AE1"/>
    <w:multiLevelType w:val="hybridMultilevel"/>
    <w:tmpl w:val="F670C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FA2646"/>
    <w:multiLevelType w:val="hybridMultilevel"/>
    <w:tmpl w:val="7AE06036"/>
    <w:lvl w:ilvl="0" w:tplc="E6981C84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">
    <w:nsid w:val="62215768"/>
    <w:multiLevelType w:val="multilevel"/>
    <w:tmpl w:val="AE2674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4DD3F74"/>
    <w:multiLevelType w:val="hybridMultilevel"/>
    <w:tmpl w:val="4426DFF6"/>
    <w:lvl w:ilvl="0" w:tplc="04090011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0">
    <w:nsid w:val="7BDE59B0"/>
    <w:multiLevelType w:val="multilevel"/>
    <w:tmpl w:val="1F12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7CF176DC"/>
    <w:multiLevelType w:val="multilevel"/>
    <w:tmpl w:val="610A170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8"/>
  </w:num>
  <w:num w:numId="5">
    <w:abstractNumId w:val="10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7"/>
  </w:num>
  <w:num w:numId="12">
    <w:abstractNumId w:val="2"/>
  </w:num>
  <w:num w:numId="13">
    <w:abstractNumId w:val="5"/>
  </w:num>
  <w:num w:numId="14">
    <w:abstractNumId w:val="1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EFB"/>
    <w:rsid w:val="000008ED"/>
    <w:rsid w:val="000343BD"/>
    <w:rsid w:val="00036E1D"/>
    <w:rsid w:val="00043FB8"/>
    <w:rsid w:val="00047DFC"/>
    <w:rsid w:val="00056102"/>
    <w:rsid w:val="00096F16"/>
    <w:rsid w:val="000D29C3"/>
    <w:rsid w:val="000D54C6"/>
    <w:rsid w:val="000F046A"/>
    <w:rsid w:val="00163B40"/>
    <w:rsid w:val="00185465"/>
    <w:rsid w:val="001C471B"/>
    <w:rsid w:val="001F5EFB"/>
    <w:rsid w:val="002661D5"/>
    <w:rsid w:val="002812EB"/>
    <w:rsid w:val="00290997"/>
    <w:rsid w:val="0029279B"/>
    <w:rsid w:val="003744F8"/>
    <w:rsid w:val="00375E6C"/>
    <w:rsid w:val="003A1867"/>
    <w:rsid w:val="003A3EDF"/>
    <w:rsid w:val="003B62EC"/>
    <w:rsid w:val="003C5B23"/>
    <w:rsid w:val="00421A31"/>
    <w:rsid w:val="00435B42"/>
    <w:rsid w:val="00452B6B"/>
    <w:rsid w:val="00453F19"/>
    <w:rsid w:val="00481EE1"/>
    <w:rsid w:val="004B04DB"/>
    <w:rsid w:val="004B325B"/>
    <w:rsid w:val="004B4C02"/>
    <w:rsid w:val="004E0EBC"/>
    <w:rsid w:val="00557130"/>
    <w:rsid w:val="00563FA2"/>
    <w:rsid w:val="005657CC"/>
    <w:rsid w:val="00586121"/>
    <w:rsid w:val="006630B7"/>
    <w:rsid w:val="00665782"/>
    <w:rsid w:val="006903DC"/>
    <w:rsid w:val="006931A8"/>
    <w:rsid w:val="00693744"/>
    <w:rsid w:val="006A1BC4"/>
    <w:rsid w:val="006A4826"/>
    <w:rsid w:val="006B67F0"/>
    <w:rsid w:val="0070680A"/>
    <w:rsid w:val="0071485A"/>
    <w:rsid w:val="00734EA2"/>
    <w:rsid w:val="00750DF7"/>
    <w:rsid w:val="0078086E"/>
    <w:rsid w:val="0078639E"/>
    <w:rsid w:val="007864D0"/>
    <w:rsid w:val="00786652"/>
    <w:rsid w:val="007A7E88"/>
    <w:rsid w:val="008432FF"/>
    <w:rsid w:val="00844CD3"/>
    <w:rsid w:val="008A17D8"/>
    <w:rsid w:val="008D4050"/>
    <w:rsid w:val="008E1444"/>
    <w:rsid w:val="00900449"/>
    <w:rsid w:val="00925F7C"/>
    <w:rsid w:val="0099258B"/>
    <w:rsid w:val="009E06C5"/>
    <w:rsid w:val="00A12714"/>
    <w:rsid w:val="00A20EB9"/>
    <w:rsid w:val="00A3463D"/>
    <w:rsid w:val="00A3628F"/>
    <w:rsid w:val="00A54D23"/>
    <w:rsid w:val="00A562C7"/>
    <w:rsid w:val="00AF39F0"/>
    <w:rsid w:val="00B13824"/>
    <w:rsid w:val="00B279AD"/>
    <w:rsid w:val="00B371D1"/>
    <w:rsid w:val="00B500B5"/>
    <w:rsid w:val="00B91A42"/>
    <w:rsid w:val="00BA4F1B"/>
    <w:rsid w:val="00C15CDC"/>
    <w:rsid w:val="00C21A4E"/>
    <w:rsid w:val="00C42F7D"/>
    <w:rsid w:val="00C44AB8"/>
    <w:rsid w:val="00C8606F"/>
    <w:rsid w:val="00CE0050"/>
    <w:rsid w:val="00D01493"/>
    <w:rsid w:val="00D34035"/>
    <w:rsid w:val="00D859DB"/>
    <w:rsid w:val="00DE1F16"/>
    <w:rsid w:val="00E12F4E"/>
    <w:rsid w:val="00E26A6B"/>
    <w:rsid w:val="00E374C7"/>
    <w:rsid w:val="00E71AC0"/>
    <w:rsid w:val="00E86848"/>
    <w:rsid w:val="00E95F9B"/>
    <w:rsid w:val="00EA566F"/>
    <w:rsid w:val="00ED71BC"/>
    <w:rsid w:val="00EE50A9"/>
    <w:rsid w:val="00F049C6"/>
    <w:rsid w:val="00F34810"/>
    <w:rsid w:val="00F95583"/>
    <w:rsid w:val="00FE1421"/>
    <w:rsid w:val="00FF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114D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86E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86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86E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86E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86E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086E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86E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86E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86E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86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78086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8086E"/>
  </w:style>
  <w:style w:type="table" w:styleId="TableGrid">
    <w:name w:val="Table Grid"/>
    <w:basedOn w:val="TableNormal"/>
    <w:uiPriority w:val="59"/>
    <w:rsid w:val="00A362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78086E"/>
    <w:pPr>
      <w:ind w:left="720"/>
      <w:contextualSpacing/>
    </w:pPr>
  </w:style>
  <w:style w:type="paragraph" w:styleId="Title">
    <w:name w:val="Title"/>
    <w:basedOn w:val="Normal"/>
    <w:next w:val="Normal"/>
    <w:link w:val="TitleChar"/>
    <w:autoRedefine/>
    <w:qFormat/>
    <w:rsid w:val="007808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8086E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InternetLink">
    <w:name w:val="Internet Link"/>
    <w:rsid w:val="0078086E"/>
    <w:rPr>
      <w:color w:val="000080"/>
      <w:u w:val="single"/>
      <w:lang w:val="en-US" w:eastAsia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7808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086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086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86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8086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86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86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8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8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657C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86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8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8086E"/>
    <w:rPr>
      <w:b/>
      <w:bCs/>
    </w:rPr>
  </w:style>
  <w:style w:type="character" w:styleId="Hyperlink">
    <w:name w:val="Hyperlink"/>
    <w:basedOn w:val="DefaultParagraphFont"/>
    <w:uiPriority w:val="99"/>
    <w:unhideWhenUsed/>
    <w:rsid w:val="0078086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08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86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808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86E"/>
    <w:rPr>
      <w:sz w:val="24"/>
    </w:rPr>
  </w:style>
  <w:style w:type="paragraph" w:styleId="NoSpacing">
    <w:name w:val="No Spacing"/>
    <w:uiPriority w:val="1"/>
    <w:qFormat/>
    <w:rsid w:val="0078086E"/>
    <w:pPr>
      <w:spacing w:after="0" w:line="240" w:lineRule="auto"/>
    </w:pPr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4E0EB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86E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86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86E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86E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86E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086E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86E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86E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86E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86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78086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8086E"/>
  </w:style>
  <w:style w:type="table" w:styleId="TableGrid">
    <w:name w:val="Table Grid"/>
    <w:basedOn w:val="TableNormal"/>
    <w:uiPriority w:val="59"/>
    <w:rsid w:val="00A362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78086E"/>
    <w:pPr>
      <w:ind w:left="720"/>
      <w:contextualSpacing/>
    </w:pPr>
  </w:style>
  <w:style w:type="paragraph" w:styleId="Title">
    <w:name w:val="Title"/>
    <w:basedOn w:val="Normal"/>
    <w:next w:val="Normal"/>
    <w:link w:val="TitleChar"/>
    <w:autoRedefine/>
    <w:qFormat/>
    <w:rsid w:val="007808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8086E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InternetLink">
    <w:name w:val="Internet Link"/>
    <w:rsid w:val="0078086E"/>
    <w:rPr>
      <w:color w:val="000080"/>
      <w:u w:val="single"/>
      <w:lang w:val="en-US" w:eastAsia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7808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086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086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86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8086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86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86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8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8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657C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86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8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8086E"/>
    <w:rPr>
      <w:b/>
      <w:bCs/>
    </w:rPr>
  </w:style>
  <w:style w:type="character" w:styleId="Hyperlink">
    <w:name w:val="Hyperlink"/>
    <w:basedOn w:val="DefaultParagraphFont"/>
    <w:uiPriority w:val="99"/>
    <w:unhideWhenUsed/>
    <w:rsid w:val="0078086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08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86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808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86E"/>
    <w:rPr>
      <w:sz w:val="24"/>
    </w:rPr>
  </w:style>
  <w:style w:type="paragraph" w:styleId="NoSpacing">
    <w:name w:val="No Spacing"/>
    <w:uiPriority w:val="1"/>
    <w:qFormat/>
    <w:rsid w:val="0078086E"/>
    <w:pPr>
      <w:spacing w:after="0" w:line="240" w:lineRule="auto"/>
    </w:pPr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4E0EB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uwamp.com/en/?page=download" TargetMode="External"/><Relationship Id="rId10" Type="http://schemas.openxmlformats.org/officeDocument/2006/relationships/hyperlink" Target="mailto:xxx@xxx.xx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mitra:Dropbox:1_teaching:319:2_teachingMaterials:wordTemplateFor31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071109-E7FA-D347-9BD3-057987573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wordTemplateFor319.dotx</Template>
  <TotalTime>192</TotalTime>
  <Pages>5</Pages>
  <Words>749</Words>
  <Characters>3536</Characters>
  <Application>Microsoft Macintosh Word</Application>
  <DocSecurity>0</DocSecurity>
  <Lines>186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 g</dc:creator>
  <cp:lastModifiedBy>Simanta Mitra</cp:lastModifiedBy>
  <cp:revision>84</cp:revision>
  <cp:lastPrinted>2014-10-13T17:32:00Z</cp:lastPrinted>
  <dcterms:created xsi:type="dcterms:W3CDTF">2014-10-13T06:36:00Z</dcterms:created>
  <dcterms:modified xsi:type="dcterms:W3CDTF">2014-10-13T17:32:00Z</dcterms:modified>
</cp:coreProperties>
</file>